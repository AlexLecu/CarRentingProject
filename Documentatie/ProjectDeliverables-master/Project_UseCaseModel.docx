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07721">
          <w:rPr>
            <w:rFonts w:ascii="Times New Roman" w:hAnsi="Times New Roman"/>
          </w:rPr>
          <w:t>&lt;</w:t>
        </w:r>
        <w:r w:rsidR="00407721" w:rsidRPr="005C3A57">
          <w:rPr>
            <w:rFonts w:ascii="Times New Roman" w:hAnsi="Times New Roman"/>
          </w:rPr>
          <w:t>Car Renting Application</w:t>
        </w:r>
        <w:r w:rsidR="000916B9" w:rsidRPr="00D047E9">
          <w:rPr>
            <w:rFonts w:ascii="Times New Roman" w:hAnsi="Times New Roman"/>
          </w:rPr>
          <w:t>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14893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14893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14893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14893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14893">
        <w:lastRenderedPageBreak/>
        <w:fldChar w:fldCharType="begin"/>
      </w:r>
      <w:r w:rsidR="00714893">
        <w:instrText xml:space="preserve">title  \* Mergeformat </w:instrText>
      </w:r>
      <w:r w:rsidR="0071489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14893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8C4393" w:rsidRPr="00D047E9" w:rsidRDefault="00407721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pt;margin-top:115.35pt;width:467.45pt;height:311.1pt;z-index:1;mso-position-horizontal-relative:margin;mso-position-vertical-relative:margin">
            <v:imagedata r:id="rId8" o:title="UseCaseDiagramCarRent"/>
            <w10:wrap type="square" anchorx="margin" anchory="margin"/>
          </v:shape>
        </w:pict>
      </w:r>
      <w:r w:rsidR="00D047E9" w:rsidRPr="00D047E9">
        <w:rPr>
          <w:rFonts w:ascii="Times New Roman" w:hAnsi="Times New Roman"/>
        </w:rPr>
        <w:t>UML Use-Case Diagrams</w:t>
      </w:r>
      <w:bookmarkStart w:id="6" w:name="_GoBack"/>
      <w:bookmarkEnd w:id="5"/>
      <w:bookmarkEnd w:id="6"/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893" w:rsidRDefault="00714893">
      <w:pPr>
        <w:spacing w:line="240" w:lineRule="auto"/>
      </w:pPr>
      <w:r>
        <w:separator/>
      </w:r>
    </w:p>
  </w:endnote>
  <w:endnote w:type="continuationSeparator" w:id="0">
    <w:p w:rsidR="00714893" w:rsidRDefault="00714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14893">
            <w:fldChar w:fldCharType="begin"/>
          </w:r>
          <w:r w:rsidR="00714893">
            <w:instrText xml:space="preserve"> DOCPROPERTY "Company"  \* MERGEFORMAT </w:instrText>
          </w:r>
          <w:r w:rsidR="00714893">
            <w:fldChar w:fldCharType="separate"/>
          </w:r>
          <w:r w:rsidR="00407721">
            <w:t>&lt;Lecu Alexandru-Călin</w:t>
          </w:r>
          <w:r w:rsidR="000916B9">
            <w:t>&gt;</w:t>
          </w:r>
          <w:r w:rsidR="0071489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0772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07721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893" w:rsidRDefault="00714893">
      <w:pPr>
        <w:spacing w:line="240" w:lineRule="auto"/>
      </w:pPr>
      <w:r>
        <w:separator/>
      </w:r>
    </w:p>
  </w:footnote>
  <w:footnote w:type="continuationSeparator" w:id="0">
    <w:p w:rsidR="00714893" w:rsidRDefault="00714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1489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407721">
      <w:rPr>
        <w:rFonts w:ascii="Arial" w:hAnsi="Arial"/>
        <w:b/>
        <w:sz w:val="36"/>
      </w:rPr>
      <w:t>Lecu Alexandru-C</w:t>
    </w:r>
    <w:r w:rsidR="00407721">
      <w:rPr>
        <w:rFonts w:ascii="Arial" w:hAnsi="Arial"/>
        <w:b/>
        <w:sz w:val="36"/>
        <w:lang w:val="ro-RO"/>
      </w:rPr>
      <w:t>ălin</w:t>
    </w:r>
    <w:r w:rsidR="000916B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4741B" w:rsidRDefault="0071489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07721">
      <w:rPr>
        <w:rFonts w:ascii="Arial" w:hAnsi="Arial"/>
        <w:b/>
        <w:sz w:val="36"/>
      </w:rPr>
      <w:t>&lt;30234</w:t>
    </w:r>
    <w:r w:rsidR="0004741B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1489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407721">
            <w:t>&lt;</w:t>
          </w:r>
          <w:r w:rsidR="00407721" w:rsidRPr="005C3A57">
            <w:t>Car Renting Application</w:t>
          </w:r>
          <w:r w:rsidR="000916B9">
            <w:t>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407721">
          <w:r>
            <w:t xml:space="preserve">  Date:  &lt;23/03/2017</w:t>
          </w:r>
          <w:r w:rsidR="00570E86"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407721">
          <w:r>
            <w:t>&lt;1</w:t>
          </w:r>
          <w:r w:rsidR="00570E86">
            <w:t>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407721"/>
    <w:rsid w:val="0056530F"/>
    <w:rsid w:val="00570E86"/>
    <w:rsid w:val="00664E4B"/>
    <w:rsid w:val="006C543D"/>
    <w:rsid w:val="00714893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8090E59"/>
  <w15:docId w15:val="{180149AE-1D35-4ED1-83F4-29B37109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11</TotalTime>
  <Pages>4</Pages>
  <Words>64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 Lecu</cp:lastModifiedBy>
  <cp:revision>5</cp:revision>
  <dcterms:created xsi:type="dcterms:W3CDTF">2010-02-24T09:14:00Z</dcterms:created>
  <dcterms:modified xsi:type="dcterms:W3CDTF">2017-03-23T08:44:00Z</dcterms:modified>
</cp:coreProperties>
</file>